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980"/>
        <w:gridCol w:w="4315"/>
      </w:tblGrid>
      <w:tr w:rsidR="006F51D3" w14:paraId="3361D10E" w14:textId="77777777" w:rsidTr="009671FF">
        <w:tc>
          <w:tcPr>
            <w:tcW w:w="4495" w:type="dxa"/>
          </w:tcPr>
          <w:p w14:paraId="0096BF15" w14:textId="7B8989B6" w:rsidR="006F51D3" w:rsidRDefault="007A67E6" w:rsidP="006F51D3">
            <w:r>
              <w:t xml:space="preserve">Madipakkam, Chennai-91 </w:t>
            </w:r>
          </w:p>
        </w:tc>
        <w:tc>
          <w:tcPr>
            <w:tcW w:w="1980" w:type="dxa"/>
          </w:tcPr>
          <w:p w14:paraId="322D2F71" w14:textId="55433A37" w:rsidR="006F51D3" w:rsidRDefault="00146FC1" w:rsidP="00146FC1">
            <w:r>
              <w:t>9342483006</w:t>
            </w:r>
          </w:p>
        </w:tc>
        <w:tc>
          <w:tcPr>
            <w:tcW w:w="4315" w:type="dxa"/>
          </w:tcPr>
          <w:p w14:paraId="0A81DF57" w14:textId="47911C8A" w:rsidR="006F51D3" w:rsidRDefault="00315515" w:rsidP="00315515">
            <w:pPr>
              <w:jc w:val="right"/>
            </w:pPr>
            <w:r>
              <w:t>Thamizharasir1@gmail</w:t>
            </w:r>
            <w:r w:rsidR="006F51D3">
              <w:t>.com</w:t>
            </w:r>
          </w:p>
        </w:tc>
      </w:tr>
    </w:tbl>
    <w:p w14:paraId="4A9DCA02" w14:textId="77777777" w:rsidR="00B60CDD" w:rsidRDefault="00B60CDD" w:rsidP="009671FF"/>
    <w:p w14:paraId="49DA8FDB" w14:textId="0A15C167" w:rsidR="00375B16" w:rsidRPr="00FE1AE9" w:rsidRDefault="00C661F3" w:rsidP="00C661F3">
      <w:pPr>
        <w:pStyle w:val="Title"/>
      </w:pPr>
      <w:r>
        <w:t xml:space="preserve">Thamizharasi R </w:t>
      </w:r>
    </w:p>
    <w:p w14:paraId="60CD9BB3" w14:textId="77777777" w:rsidR="006F51D3" w:rsidRDefault="005E2090" w:rsidP="00FF0D5D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495DD6D" wp14:editId="145C70DF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EA300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&#13;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860"/>
        <w:gridCol w:w="5930"/>
      </w:tblGrid>
      <w:tr w:rsidR="006F51D3" w14:paraId="4B6721DA" w14:textId="77777777" w:rsidTr="00B96BFC">
        <w:trPr>
          <w:trHeight w:val="2105"/>
        </w:trPr>
        <w:tc>
          <w:tcPr>
            <w:tcW w:w="4860" w:type="dxa"/>
          </w:tcPr>
          <w:p w14:paraId="0CF741C2" w14:textId="1FAC8625" w:rsidR="004C3EC6" w:rsidRDefault="004C3EC6" w:rsidP="00315515">
            <w:pPr>
              <w:pStyle w:val="Heading1"/>
            </w:pPr>
            <w:r>
              <w:t xml:space="preserve">Details </w:t>
            </w:r>
          </w:p>
          <w:p w14:paraId="4C109BA0" w14:textId="22D26C56" w:rsidR="00CC2C88" w:rsidRDefault="00AF2B35" w:rsidP="00CC2C88">
            <w:r>
              <w:rPr>
                <mc:AlternateContent>
                  <mc:Choice Requires="w16se"/>
                  <mc:Fallback>
                    <w:rFonts w:ascii="Segoe UI Symbol" w:eastAsia="Segoe UI Symbol" w:hAnsi="Segoe UI Symbol" w:cs="Segoe UI Symbol"/>
                  </mc:Fallback>
                </mc:AlternateContent>
              </w:rPr>
              <mc:AlternateContent>
                <mc:Choice Requires="w16se">
                  <w16se:symEx w16se:font="Segoe UI Symbol" w16se:char="1F4DE"/>
                </mc:Choice>
                <mc:Fallback>
                  <w:t>📞</w:t>
                </mc:Fallback>
              </mc:AlternateContent>
            </w:r>
            <w:r>
              <w:t xml:space="preserve"> </w:t>
            </w:r>
            <w:r w:rsidR="00DC2F41">
              <w:t>9342483006</w:t>
            </w:r>
          </w:p>
          <w:p w14:paraId="05AA8302" w14:textId="1D82CA30" w:rsidR="00DC2F41" w:rsidRDefault="00DC2F41" w:rsidP="00CC2C88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EC"/>
                </mc:Choice>
                <mc:Fallback>
                  <w:t>📬</w:t>
                </mc:Fallback>
              </mc:AlternateContent>
            </w:r>
            <w:r>
              <w:t xml:space="preserve"> </w:t>
            </w:r>
            <w:hyperlink r:id="rId10" w:history="1">
              <w:r w:rsidRPr="004A5E91">
                <w:rPr>
                  <w:rStyle w:val="Hyperlink"/>
                </w:rPr>
                <w:t>thamizharasir1@gmail.com</w:t>
              </w:r>
            </w:hyperlink>
            <w:r>
              <w:t xml:space="preserve"> </w:t>
            </w:r>
          </w:p>
          <w:p w14:paraId="571FA4A7" w14:textId="04BF4497" w:rsidR="00DC2F41" w:rsidRDefault="007733B9" w:rsidP="00CC2C88">
            <w:r>
              <w:t>Madipakkam,</w:t>
            </w:r>
            <w:r w:rsidR="00DC2F41">
              <w:t>Chennai</w:t>
            </w:r>
            <w:r w:rsidR="00091AD8">
              <w:t xml:space="preserve">-91 </w:t>
            </w:r>
          </w:p>
          <w:p w14:paraId="095368D1" w14:textId="30571386" w:rsidR="00091AD8" w:rsidRDefault="00091AD8" w:rsidP="00CC2C88">
            <w:r>
              <w:t xml:space="preserve">DOB </w:t>
            </w:r>
          </w:p>
          <w:p w14:paraId="22A71C51" w14:textId="28001291" w:rsidR="00416A4A" w:rsidRPr="00CC2C88" w:rsidRDefault="00091AD8" w:rsidP="00CC2C88">
            <w:r>
              <w:t>May 12</w:t>
            </w:r>
            <w:r w:rsidRPr="00091AD8">
              <w:rPr>
                <w:vertAlign w:val="superscript"/>
              </w:rPr>
              <w:t>th</w:t>
            </w:r>
            <w:r>
              <w:t xml:space="preserve"> 2006.</w:t>
            </w:r>
          </w:p>
          <w:p w14:paraId="7BA639C8" w14:textId="6D5FBD8A" w:rsidR="006F51D3" w:rsidRDefault="00FE1AE9" w:rsidP="00315515">
            <w:pPr>
              <w:pStyle w:val="Heading1"/>
            </w:pPr>
            <w:r w:rsidRPr="00AA7D29">
              <w:t>Education</w:t>
            </w:r>
          </w:p>
          <w:p w14:paraId="2B6C3433" w14:textId="77777777" w:rsidR="00315515" w:rsidRDefault="00315515" w:rsidP="00315515">
            <w:r>
              <w:t>New Prince Shri Bhavani Arts and Science College</w:t>
            </w:r>
            <w:r w:rsidR="00DD12C2">
              <w:t>, Medavakkam, Chennai.</w:t>
            </w:r>
          </w:p>
          <w:p w14:paraId="3EB304A7" w14:textId="77777777" w:rsidR="00DD12C2" w:rsidRDefault="00DD12C2" w:rsidP="00315515">
            <w:r>
              <w:t>Bachelor of Computer Application</w:t>
            </w:r>
            <w:r w:rsidR="00F205FF">
              <w:t>(BCA).</w:t>
            </w:r>
          </w:p>
          <w:p w14:paraId="5CFD18CD" w14:textId="2E299BDF" w:rsidR="00F205FF" w:rsidRPr="00315515" w:rsidRDefault="00F205FF" w:rsidP="00315515">
            <w:r>
              <w:t>2023-2026.</w:t>
            </w:r>
          </w:p>
        </w:tc>
        <w:tc>
          <w:tcPr>
            <w:tcW w:w="5930" w:type="dxa"/>
          </w:tcPr>
          <w:p w14:paraId="7E5F561B" w14:textId="726EF122" w:rsidR="000B79BD" w:rsidRDefault="00FE1AE9" w:rsidP="000B79BD">
            <w:pPr>
              <w:pStyle w:val="Heading1"/>
            </w:pPr>
            <w:r w:rsidRPr="00AA7D29">
              <w:t>Objective</w:t>
            </w:r>
          </w:p>
          <w:p w14:paraId="31CAF406" w14:textId="3B652F33" w:rsidR="000B79BD" w:rsidRDefault="000B79BD" w:rsidP="006F51D3">
            <w:r>
              <w:t xml:space="preserve">     As a dedicated and enthusiastic Bachelor of Computer Applications (BCA) student, I aspire to apply my comprehensive understanding of Computer science principles and programming languages to develop innovative software solutions. To secure a challenging role in software development and utilize my skills to contribute to the growth and success of the organization.</w:t>
            </w:r>
          </w:p>
          <w:p w14:paraId="6FCE12A6" w14:textId="77777777" w:rsidR="000B79BD" w:rsidRDefault="000B79BD" w:rsidP="006F51D3"/>
          <w:p w14:paraId="397B548B" w14:textId="2A77460B" w:rsidR="000B79BD" w:rsidRPr="006F51D3" w:rsidRDefault="000B79BD" w:rsidP="006F51D3"/>
        </w:tc>
      </w:tr>
      <w:tr w:rsidR="006F51D3" w14:paraId="04B34015" w14:textId="77777777" w:rsidTr="00B96BFC">
        <w:tc>
          <w:tcPr>
            <w:tcW w:w="4860" w:type="dxa"/>
          </w:tcPr>
          <w:p w14:paraId="1021D520" w14:textId="77777777" w:rsidR="006F51D3" w:rsidRDefault="00F205FF" w:rsidP="00F205FF">
            <w:pPr>
              <w:pStyle w:val="Heading1"/>
            </w:pPr>
            <w:r>
              <w:t>Functional skills</w:t>
            </w:r>
          </w:p>
          <w:p w14:paraId="12BF5277" w14:textId="77777777" w:rsidR="004C7094" w:rsidRDefault="003F1565" w:rsidP="004C7094">
            <w:r>
              <w:t xml:space="preserve">Python </w:t>
            </w:r>
          </w:p>
          <w:p w14:paraId="3F2F49FF" w14:textId="77777777" w:rsidR="003F1565" w:rsidRDefault="003F1565" w:rsidP="004C7094">
            <w:r>
              <w:t>Java</w:t>
            </w:r>
          </w:p>
          <w:p w14:paraId="1C5FDBB9" w14:textId="77777777" w:rsidR="003F1565" w:rsidRDefault="003F1565" w:rsidP="004C7094">
            <w:r>
              <w:t>C++</w:t>
            </w:r>
          </w:p>
          <w:p w14:paraId="2C21EAF0" w14:textId="77777777" w:rsidR="003F1565" w:rsidRDefault="003F1565" w:rsidP="004C7094">
            <w:r>
              <w:t>Data structure and algorithms using C++</w:t>
            </w:r>
          </w:p>
          <w:p w14:paraId="6D86A84D" w14:textId="77777777" w:rsidR="000E4CF2" w:rsidRDefault="000E4CF2" w:rsidP="004C7094">
            <w:r>
              <w:t xml:space="preserve">HTML </w:t>
            </w:r>
          </w:p>
          <w:p w14:paraId="7ED33A50" w14:textId="77777777" w:rsidR="000E4CF2" w:rsidRDefault="000E4CF2" w:rsidP="004C7094">
            <w:r>
              <w:t xml:space="preserve">Full Stack </w:t>
            </w:r>
          </w:p>
          <w:p w14:paraId="7135F9F9" w14:textId="77777777" w:rsidR="000E4CF2" w:rsidRDefault="000E4CF2" w:rsidP="004C7094"/>
          <w:p w14:paraId="31AB9074" w14:textId="6AF76B4A" w:rsidR="000E4CF2" w:rsidRPr="000221A5" w:rsidRDefault="000E4CF2" w:rsidP="004C7094">
            <w:pPr>
              <w:rPr>
                <w:b/>
                <w:bCs/>
              </w:rPr>
            </w:pPr>
          </w:p>
        </w:tc>
        <w:tc>
          <w:tcPr>
            <w:tcW w:w="5930" w:type="dxa"/>
          </w:tcPr>
          <w:p w14:paraId="1DD17AAC" w14:textId="4B4A1738" w:rsidR="006F51D3" w:rsidRPr="00AA7D29" w:rsidRDefault="00195D58" w:rsidP="00FE1AE9">
            <w:pPr>
              <w:pStyle w:val="Heading1"/>
            </w:pPr>
            <w:r>
              <w:t xml:space="preserve">Communication </w:t>
            </w:r>
          </w:p>
          <w:p w14:paraId="22677BD0" w14:textId="383EEAC7" w:rsidR="00F35737" w:rsidRDefault="00195D58" w:rsidP="006F51D3">
            <w:r>
              <w:t>Languages : English (fluent), Tamil</w:t>
            </w:r>
            <w:r w:rsidR="00441479">
              <w:t xml:space="preserve"> </w:t>
            </w:r>
            <w:r>
              <w:t>(native)</w:t>
            </w:r>
            <w:r w:rsidR="00417298">
              <w:t>.</w:t>
            </w:r>
          </w:p>
          <w:p w14:paraId="667A80FC" w14:textId="2BB44FDB" w:rsidR="00417298" w:rsidRDefault="00417298" w:rsidP="006F51D3">
            <w:r>
              <w:t xml:space="preserve">Strong </w:t>
            </w:r>
            <w:r w:rsidR="00F35737">
              <w:t>presentation and public speaking skills.</w:t>
            </w:r>
          </w:p>
        </w:tc>
      </w:tr>
      <w:tr w:rsidR="009671FF" w14:paraId="1F925DC2" w14:textId="77777777" w:rsidTr="00B96BFC">
        <w:tc>
          <w:tcPr>
            <w:tcW w:w="4860" w:type="dxa"/>
          </w:tcPr>
          <w:p w14:paraId="6BAE14C2" w14:textId="77777777" w:rsidR="009671FF" w:rsidRDefault="009671FF" w:rsidP="006F51D3">
            <w:pPr>
              <w:pStyle w:val="Heading1"/>
            </w:pPr>
          </w:p>
        </w:tc>
        <w:tc>
          <w:tcPr>
            <w:tcW w:w="5930" w:type="dxa"/>
          </w:tcPr>
          <w:p w14:paraId="105F39FC" w14:textId="01D4320B" w:rsidR="009671FF" w:rsidRDefault="001E509D" w:rsidP="00FE1AE9">
            <w:pPr>
              <w:pStyle w:val="Heading1"/>
            </w:pPr>
            <w:r>
              <w:t xml:space="preserve">Certification courses </w:t>
            </w:r>
          </w:p>
          <w:p w14:paraId="34AE56E8" w14:textId="77777777" w:rsidR="009671FF" w:rsidRDefault="004D1D2E" w:rsidP="009671FF">
            <w:r>
              <w:t xml:space="preserve">Object oriented programming using </w:t>
            </w:r>
            <w:r w:rsidR="00D70536">
              <w:t xml:space="preserve">python </w:t>
            </w:r>
          </w:p>
          <w:p w14:paraId="7FEA67EB" w14:textId="77777777" w:rsidR="00D70536" w:rsidRDefault="00D70536" w:rsidP="009671FF">
            <w:r>
              <w:t xml:space="preserve">Basics of python </w:t>
            </w:r>
          </w:p>
          <w:p w14:paraId="2C1D9E3D" w14:textId="77777777" w:rsidR="00D70536" w:rsidRDefault="00D70536" w:rsidP="009671FF">
            <w:r>
              <w:t xml:space="preserve">Introduction to agile methodology </w:t>
            </w:r>
          </w:p>
          <w:p w14:paraId="3278A9AD" w14:textId="77777777" w:rsidR="00E26CD1" w:rsidRDefault="00817788" w:rsidP="009671FF">
            <w:r>
              <w:t>TNS</w:t>
            </w:r>
            <w:r w:rsidR="008C0BE5">
              <w:t xml:space="preserve">DC </w:t>
            </w:r>
            <w:r w:rsidR="00AD3CE0">
              <w:t>–</w:t>
            </w:r>
            <w:r w:rsidR="008C0BE5">
              <w:t xml:space="preserve"> FEWD</w:t>
            </w:r>
            <w:r w:rsidR="00AD3CE0">
              <w:t xml:space="preserve"> &amp; Cloud</w:t>
            </w:r>
          </w:p>
          <w:p w14:paraId="5AEBB52D" w14:textId="7B43E98A" w:rsidR="00AD3CE0" w:rsidRDefault="00AD3CE0" w:rsidP="009671FF">
            <w:r>
              <w:t xml:space="preserve">Edunet </w:t>
            </w:r>
            <w:r w:rsidR="00467DBD">
              <w:t>– SkillsBuild Orientation</w:t>
            </w:r>
          </w:p>
        </w:tc>
      </w:tr>
      <w:tr w:rsidR="006F51D3" w14:paraId="1B04C079" w14:textId="77777777" w:rsidTr="00B96BFC">
        <w:tc>
          <w:tcPr>
            <w:tcW w:w="4860" w:type="dxa"/>
          </w:tcPr>
          <w:p w14:paraId="4D23B038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6D2C3EE4" w14:textId="4F4464A8" w:rsidR="006F51D3" w:rsidRDefault="00062092" w:rsidP="00FE1AE9">
            <w:pPr>
              <w:pStyle w:val="Heading1"/>
            </w:pPr>
            <w:r>
              <w:t>Hobbies</w:t>
            </w:r>
          </w:p>
          <w:p w14:paraId="37696324" w14:textId="77777777" w:rsidR="006F51D3" w:rsidRDefault="00E90C47" w:rsidP="006F51D3">
            <w:r>
              <w:t>Dance</w:t>
            </w:r>
          </w:p>
          <w:p w14:paraId="557595E8" w14:textId="12FAEC45" w:rsidR="005A25CD" w:rsidRPr="006F51D3" w:rsidRDefault="00E90C47" w:rsidP="006F51D3">
            <w:r>
              <w:t xml:space="preserve">Editing </w:t>
            </w:r>
          </w:p>
        </w:tc>
      </w:tr>
      <w:tr w:rsidR="006F51D3" w14:paraId="6AC8F4A6" w14:textId="77777777" w:rsidTr="00B96BFC">
        <w:tc>
          <w:tcPr>
            <w:tcW w:w="4860" w:type="dxa"/>
          </w:tcPr>
          <w:p w14:paraId="2058979C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487FD2DB" w14:textId="323CCF87" w:rsidR="006F51D3" w:rsidRPr="006F51D3" w:rsidRDefault="006F51D3" w:rsidP="005A25CD">
            <w:pPr>
              <w:pStyle w:val="Heading1"/>
            </w:pPr>
          </w:p>
        </w:tc>
      </w:tr>
    </w:tbl>
    <w:p w14:paraId="3A5E7406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A5949" w14:textId="77777777" w:rsidR="00C661F3" w:rsidRDefault="00C661F3" w:rsidP="00F316AD">
      <w:r>
        <w:separator/>
      </w:r>
    </w:p>
  </w:endnote>
  <w:endnote w:type="continuationSeparator" w:id="0">
    <w:p w14:paraId="1820E328" w14:textId="77777777" w:rsidR="00C661F3" w:rsidRDefault="00C661F3" w:rsidP="00F316AD">
      <w:r>
        <w:continuationSeparator/>
      </w:r>
    </w:p>
  </w:endnote>
  <w:endnote w:type="continuationNotice" w:id="1">
    <w:p w14:paraId="4FB26C1E" w14:textId="77777777" w:rsidR="00C661F3" w:rsidRDefault="00C661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charset w:val="00"/>
    <w:family w:val="roman"/>
    <w:notTrueType/>
    <w:pitch w:val="default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Demi">
    <w:panose1 w:val="020B0704020202020204"/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BEBA" w14:textId="77777777" w:rsidR="00AB151A" w:rsidRDefault="00AB1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8503A" w14:textId="77777777" w:rsidR="00AB151A" w:rsidRDefault="00AB15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E21A3" w14:textId="77777777" w:rsidR="00AB151A" w:rsidRDefault="00AB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205DB" w14:textId="77777777" w:rsidR="00C661F3" w:rsidRDefault="00C661F3" w:rsidP="00F316AD">
      <w:r>
        <w:separator/>
      </w:r>
    </w:p>
  </w:footnote>
  <w:footnote w:type="continuationSeparator" w:id="0">
    <w:p w14:paraId="1CD2B9DF" w14:textId="77777777" w:rsidR="00C661F3" w:rsidRDefault="00C661F3" w:rsidP="00F316AD">
      <w:r>
        <w:continuationSeparator/>
      </w:r>
    </w:p>
  </w:footnote>
  <w:footnote w:type="continuationNotice" w:id="1">
    <w:p w14:paraId="0DB5FB96" w14:textId="77777777" w:rsidR="00C661F3" w:rsidRDefault="00C661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8FD23" w14:textId="77777777" w:rsidR="00AB151A" w:rsidRDefault="00AB1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D6F05" w14:textId="77777777" w:rsidR="00AB151A" w:rsidRDefault="00AB15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CF3C0" w14:textId="77777777" w:rsidR="00AB151A" w:rsidRDefault="00AB1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isplayBackgroundShap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3"/>
    <w:rsid w:val="0001399F"/>
    <w:rsid w:val="000221A5"/>
    <w:rsid w:val="00062092"/>
    <w:rsid w:val="00091AD8"/>
    <w:rsid w:val="00095D41"/>
    <w:rsid w:val="000B79BD"/>
    <w:rsid w:val="000E061B"/>
    <w:rsid w:val="000E1D44"/>
    <w:rsid w:val="000E4CF2"/>
    <w:rsid w:val="001341F7"/>
    <w:rsid w:val="00146FC1"/>
    <w:rsid w:val="00195D58"/>
    <w:rsid w:val="001A375F"/>
    <w:rsid w:val="001C43C3"/>
    <w:rsid w:val="001E509D"/>
    <w:rsid w:val="001F1F0D"/>
    <w:rsid w:val="0020696E"/>
    <w:rsid w:val="002356A2"/>
    <w:rsid w:val="0024775A"/>
    <w:rsid w:val="00263514"/>
    <w:rsid w:val="00286F3A"/>
    <w:rsid w:val="00296CF0"/>
    <w:rsid w:val="002D12DA"/>
    <w:rsid w:val="003019B2"/>
    <w:rsid w:val="00315515"/>
    <w:rsid w:val="0034688D"/>
    <w:rsid w:val="00375B16"/>
    <w:rsid w:val="003F1565"/>
    <w:rsid w:val="0040233B"/>
    <w:rsid w:val="00416A4A"/>
    <w:rsid w:val="00417298"/>
    <w:rsid w:val="00441479"/>
    <w:rsid w:val="00446167"/>
    <w:rsid w:val="004544C0"/>
    <w:rsid w:val="00463165"/>
    <w:rsid w:val="00467DBD"/>
    <w:rsid w:val="004A5287"/>
    <w:rsid w:val="004C3EC6"/>
    <w:rsid w:val="004C7094"/>
    <w:rsid w:val="004D1D2E"/>
    <w:rsid w:val="004E184F"/>
    <w:rsid w:val="004E62DB"/>
    <w:rsid w:val="005036BD"/>
    <w:rsid w:val="00507E93"/>
    <w:rsid w:val="00511A6E"/>
    <w:rsid w:val="0057534A"/>
    <w:rsid w:val="005A25CD"/>
    <w:rsid w:val="005B11ED"/>
    <w:rsid w:val="005D0A02"/>
    <w:rsid w:val="005D36AC"/>
    <w:rsid w:val="005E2090"/>
    <w:rsid w:val="00605A5B"/>
    <w:rsid w:val="006A2729"/>
    <w:rsid w:val="006C5D24"/>
    <w:rsid w:val="006C60E6"/>
    <w:rsid w:val="006D2DE6"/>
    <w:rsid w:val="006E70D3"/>
    <w:rsid w:val="006F51D3"/>
    <w:rsid w:val="006F5AA6"/>
    <w:rsid w:val="007733B9"/>
    <w:rsid w:val="00791F9D"/>
    <w:rsid w:val="007A67E6"/>
    <w:rsid w:val="007B0F94"/>
    <w:rsid w:val="007C14FA"/>
    <w:rsid w:val="007C75FB"/>
    <w:rsid w:val="00815943"/>
    <w:rsid w:val="00817788"/>
    <w:rsid w:val="00843C42"/>
    <w:rsid w:val="00860DB6"/>
    <w:rsid w:val="0088104A"/>
    <w:rsid w:val="00896FA4"/>
    <w:rsid w:val="008A550D"/>
    <w:rsid w:val="008B0CD9"/>
    <w:rsid w:val="008B507E"/>
    <w:rsid w:val="008C0BE5"/>
    <w:rsid w:val="009671FF"/>
    <w:rsid w:val="00970283"/>
    <w:rsid w:val="00975E79"/>
    <w:rsid w:val="00990C25"/>
    <w:rsid w:val="00993257"/>
    <w:rsid w:val="0099359E"/>
    <w:rsid w:val="009941DA"/>
    <w:rsid w:val="009B12B0"/>
    <w:rsid w:val="009E485B"/>
    <w:rsid w:val="009F0771"/>
    <w:rsid w:val="00A30F44"/>
    <w:rsid w:val="00A77921"/>
    <w:rsid w:val="00A85652"/>
    <w:rsid w:val="00AA7D29"/>
    <w:rsid w:val="00AB151A"/>
    <w:rsid w:val="00AB2CDC"/>
    <w:rsid w:val="00AD3CE0"/>
    <w:rsid w:val="00AD6C78"/>
    <w:rsid w:val="00AF2B35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C1095A"/>
    <w:rsid w:val="00C42F47"/>
    <w:rsid w:val="00C55D85"/>
    <w:rsid w:val="00C661F3"/>
    <w:rsid w:val="00C720A7"/>
    <w:rsid w:val="00C81523"/>
    <w:rsid w:val="00CA2273"/>
    <w:rsid w:val="00CC2C88"/>
    <w:rsid w:val="00CD50FD"/>
    <w:rsid w:val="00D1030B"/>
    <w:rsid w:val="00D47124"/>
    <w:rsid w:val="00D666A1"/>
    <w:rsid w:val="00D70536"/>
    <w:rsid w:val="00D93B73"/>
    <w:rsid w:val="00DA0454"/>
    <w:rsid w:val="00DA0D2A"/>
    <w:rsid w:val="00DC2F41"/>
    <w:rsid w:val="00DD12C2"/>
    <w:rsid w:val="00DD5D7B"/>
    <w:rsid w:val="00DE7058"/>
    <w:rsid w:val="00DE739D"/>
    <w:rsid w:val="00E26CD1"/>
    <w:rsid w:val="00E8639E"/>
    <w:rsid w:val="00E90C47"/>
    <w:rsid w:val="00EB441D"/>
    <w:rsid w:val="00EF4A2C"/>
    <w:rsid w:val="00F205FF"/>
    <w:rsid w:val="00F22118"/>
    <w:rsid w:val="00F2368E"/>
    <w:rsid w:val="00F316AD"/>
    <w:rsid w:val="00F33F82"/>
    <w:rsid w:val="00F35737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8AB51"/>
  <w15:chartTrackingRefBased/>
  <w15:docId w15:val="{73FFF79C-C48F-204D-B640-CFCB2944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  <w:style w:type="character" w:styleId="Hyperlink">
    <w:name w:val="Hyperlink"/>
    <w:basedOn w:val="DefaultParagraphFont"/>
    <w:uiPriority w:val="99"/>
    <w:semiHidden/>
    <w:rsid w:val="00DC2F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header" Target="header3.xml" /><Relationship Id="rId10" Type="http://schemas.openxmlformats.org/officeDocument/2006/relationships/hyperlink" Target="mailto:thamizharasir1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9665E13-4AA6-F644-9D50-FD839458C631%7dtf67351832_win32.dotx" TargetMode="External" 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{69665E13-4AA6-F644-9D50-FD839458C631}tf67351832_win32.dotx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thilagar718@gmail.com</dc:creator>
  <cp:keywords/>
  <dc:description/>
  <cp:lastModifiedBy>thilagar718@gmail.com</cp:lastModifiedBy>
  <cp:revision>2</cp:revision>
  <dcterms:created xsi:type="dcterms:W3CDTF">2025-02-25T12:41:00Z</dcterms:created>
  <dcterms:modified xsi:type="dcterms:W3CDTF">2025-02-25T12:41:00Z</dcterms:modified>
</cp:coreProperties>
</file>